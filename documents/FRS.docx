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9024" w14:textId="0D3C88E3" w:rsidR="005C55DC" w:rsidRPr="005A4774" w:rsidRDefault="005C55DC">
      <w:pPr>
        <w:rPr>
          <w:lang w:val="en-US"/>
        </w:rPr>
      </w:pPr>
    </w:p>
    <w:sectPr w:rsidR="005C55DC" w:rsidRPr="005A4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9"/>
    <w:rsid w:val="00092AE6"/>
    <w:rsid w:val="00324031"/>
    <w:rsid w:val="005A4774"/>
    <w:rsid w:val="005C55DC"/>
    <w:rsid w:val="006B20D6"/>
    <w:rsid w:val="00AF7C31"/>
    <w:rsid w:val="00B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2416D0"/>
  <w15:chartTrackingRefBased/>
  <w15:docId w15:val="{96883C1D-5CA3-9746-BA62-5183CEEE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248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Van Khanh 20204990</dc:creator>
  <cp:keywords/>
  <dc:description/>
  <cp:lastModifiedBy>Mac Van Khanh 20204990</cp:lastModifiedBy>
  <cp:revision>3</cp:revision>
  <dcterms:created xsi:type="dcterms:W3CDTF">2024-05-27T11:14:00Z</dcterms:created>
  <dcterms:modified xsi:type="dcterms:W3CDTF">2024-05-29T05:20:00Z</dcterms:modified>
</cp:coreProperties>
</file>